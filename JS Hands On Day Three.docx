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8A536" w14:textId="77777777" w:rsidR="0071638D" w:rsidRPr="0071638D" w:rsidRDefault="0071638D" w:rsidP="0071638D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4A4A4A"/>
          <w:kern w:val="36"/>
          <w:sz w:val="51"/>
          <w:szCs w:val="51"/>
          <w:lang w:eastAsia="en-US"/>
        </w:rPr>
      </w:pPr>
      <w:r w:rsidRPr="0071638D">
        <w:rPr>
          <w:rFonts w:ascii="Helvetica" w:eastAsia="Times New Roman" w:hAnsi="Helvetica" w:cs="Times New Roman"/>
          <w:b/>
          <w:bCs/>
          <w:color w:val="4A4A4A"/>
          <w:kern w:val="36"/>
          <w:sz w:val="51"/>
          <w:szCs w:val="51"/>
          <w:lang w:eastAsia="en-US"/>
        </w:rPr>
        <w:t>JS Hands-On Day Three</w:t>
      </w:r>
    </w:p>
    <w:p w14:paraId="1CC6D3B3" w14:textId="49472864" w:rsidR="0071638D" w:rsidRPr="0071638D" w:rsidRDefault="0071638D" w:rsidP="0071638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n-US"/>
        </w:rPr>
      </w:pPr>
      <w:r w:rsidRPr="0071638D">
        <w:rPr>
          <w:rFonts w:ascii="inherit" w:eastAsia="Times New Roman" w:hAnsi="inherit" w:cs="Times New Roman"/>
          <w:color w:val="333333"/>
          <w:sz w:val="45"/>
          <w:szCs w:val="45"/>
          <w:lang w:eastAsia="en-US"/>
        </w:rPr>
        <w:t>JS Hands-On: Day T</w:t>
      </w:r>
      <w:r w:rsidR="002F58EF">
        <w:rPr>
          <w:rFonts w:ascii="inherit" w:eastAsia="Times New Roman" w:hAnsi="inherit" w:cs="Times New Roman"/>
          <w:color w:val="333333"/>
          <w:sz w:val="45"/>
          <w:szCs w:val="45"/>
          <w:lang w:eastAsia="en-US"/>
        </w:rPr>
        <w:t>hree</w:t>
      </w:r>
    </w:p>
    <w:p w14:paraId="12B42DA8" w14:textId="77777777" w:rsidR="0071638D" w:rsidRPr="0071638D" w:rsidRDefault="0071638D" w:rsidP="0071638D">
      <w:pPr>
        <w:shd w:val="clear" w:color="auto" w:fill="FFFFFF"/>
        <w:spacing w:after="150" w:line="240" w:lineRule="auto"/>
        <w:rPr>
          <w:rFonts w:ascii="Helvetica" w:hAnsi="Helvetica" w:cs="Times New Roman"/>
          <w:color w:val="4A4A4A"/>
          <w:sz w:val="24"/>
          <w:szCs w:val="24"/>
          <w:lang w:eastAsia="en-US"/>
        </w:rPr>
      </w:pPr>
      <w:r w:rsidRPr="0071638D">
        <w:rPr>
          <w:rFonts w:ascii="Helvetica" w:hAnsi="Helvetica" w:cs="Times New Roman"/>
          <w:color w:val="4A4A4A"/>
          <w:sz w:val="24"/>
          <w:szCs w:val="24"/>
          <w:lang w:eastAsia="en-US"/>
        </w:rPr>
        <w:t>Now that you have more of an understanding of JavaScript Classes and Inheritance, we will be using these in this project to solidify these concepts through hands-on, practical use. Hands-On projects are completed outside of the browser, using your IDE, or editor of choice.</w:t>
      </w:r>
    </w:p>
    <w:p w14:paraId="25483F47" w14:textId="77777777" w:rsidR="0071638D" w:rsidRPr="0071638D" w:rsidRDefault="0071638D" w:rsidP="0071638D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4A4A4A"/>
          <w:kern w:val="36"/>
          <w:sz w:val="51"/>
          <w:szCs w:val="51"/>
          <w:lang w:eastAsia="en-US"/>
        </w:rPr>
      </w:pPr>
      <w:r w:rsidRPr="0071638D">
        <w:rPr>
          <w:rFonts w:ascii="Helvetica" w:eastAsia="Times New Roman" w:hAnsi="Helvetica" w:cs="Times New Roman"/>
          <w:b/>
          <w:bCs/>
          <w:color w:val="4A4A4A"/>
          <w:kern w:val="36"/>
          <w:sz w:val="51"/>
          <w:szCs w:val="51"/>
          <w:lang w:eastAsia="en-US"/>
        </w:rPr>
        <w:t>Description:</w:t>
      </w:r>
    </w:p>
    <w:p w14:paraId="5FB057F0" w14:textId="77777777" w:rsidR="0071638D" w:rsidRPr="0071638D" w:rsidRDefault="00473493" w:rsidP="0071638D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pict w14:anchorId="574E39FF">
          <v:rect id="_x0000_i1025" style="width:0;height:0" o:hralign="center" o:hrstd="t" o:hr="t" fillcolor="#f0f0f0" stroked="f"/>
        </w:pict>
      </w:r>
    </w:p>
    <w:p w14:paraId="0B2A8787" w14:textId="77777777" w:rsidR="0071638D" w:rsidRPr="0071638D" w:rsidRDefault="0071638D" w:rsidP="0071638D">
      <w:pPr>
        <w:shd w:val="clear" w:color="auto" w:fill="FFFFFF"/>
        <w:spacing w:after="150" w:line="240" w:lineRule="auto"/>
        <w:rPr>
          <w:rFonts w:ascii="Helvetica" w:hAnsi="Helvetica" w:cs="Times New Roman"/>
          <w:color w:val="4A4A4A"/>
          <w:sz w:val="24"/>
          <w:szCs w:val="24"/>
          <w:lang w:eastAsia="en-US"/>
        </w:rPr>
      </w:pPr>
      <w:r w:rsidRPr="0071638D">
        <w:rPr>
          <w:rFonts w:ascii="Helvetica" w:hAnsi="Helvetica" w:cs="Times New Roman"/>
          <w:color w:val="4A4A4A"/>
          <w:sz w:val="24"/>
          <w:szCs w:val="24"/>
          <w:lang w:eastAsia="en-US"/>
        </w:rPr>
        <w:t>In this project, we will be building a Family Tree. You will be creating a class for grandparents that includes properties: Hair Color, Eye Color, and Vertical. Hair Color and Eye Color can be strings, but Vertical should be a method that display how high the person can jump in the console.</w:t>
      </w:r>
    </w:p>
    <w:p w14:paraId="799E0AC0" w14:textId="77777777" w:rsidR="0071638D" w:rsidRPr="0071638D" w:rsidRDefault="0071638D" w:rsidP="0071638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n-US"/>
        </w:rPr>
      </w:pPr>
      <w:r w:rsidRPr="0071638D">
        <w:rPr>
          <w:rFonts w:ascii="inherit" w:eastAsia="Times New Roman" w:hAnsi="inherit" w:cs="Times New Roman"/>
          <w:color w:val="333333"/>
          <w:sz w:val="36"/>
          <w:szCs w:val="36"/>
          <w:lang w:eastAsia="en-US"/>
        </w:rPr>
        <w:t>Requirements</w:t>
      </w:r>
    </w:p>
    <w:p w14:paraId="3F0F573E" w14:textId="77777777" w:rsidR="0071638D" w:rsidRPr="0071638D" w:rsidRDefault="0071638D" w:rsidP="007163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 w:rsidRPr="0071638D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>You will need at least three generations: Grandparents, Parents, and Children.</w:t>
      </w:r>
    </w:p>
    <w:p w14:paraId="4A92CA27" w14:textId="77777777" w:rsidR="0071638D" w:rsidRPr="0071638D" w:rsidRDefault="0071638D" w:rsidP="007163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 w:rsidRPr="0071638D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>This should be built using classes for the Grandparents, each following Generation should inherent from the generation before them all the up to grandparents.</w:t>
      </w:r>
    </w:p>
    <w:p w14:paraId="7C6211D5" w14:textId="0649A778" w:rsidR="0071638D" w:rsidRPr="0071638D" w:rsidRDefault="0071638D" w:rsidP="007163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 w:rsidRPr="0071638D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 xml:space="preserve">Your objects should be </w:t>
      </w:r>
      <w:r w:rsidR="00307FC9" w:rsidRPr="0071638D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>instantiated</w:t>
      </w:r>
      <w:r w:rsidRPr="0071638D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 xml:space="preserve"> and added to an array.</w:t>
      </w:r>
    </w:p>
    <w:p w14:paraId="59530626" w14:textId="5668E771" w:rsidR="0071638D" w:rsidRPr="0071638D" w:rsidRDefault="0071638D" w:rsidP="007163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 w:rsidRPr="0071638D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 xml:space="preserve">Loop through said array and console log each </w:t>
      </w:r>
      <w:bookmarkStart w:id="0" w:name="_GoBack"/>
      <w:bookmarkEnd w:id="0"/>
      <w:r w:rsidR="00307FC9" w:rsidRPr="0071638D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>individual’s</w:t>
      </w:r>
      <w:r w:rsidRPr="0071638D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 xml:space="preserve"> vertical in the console. Ex: "Grandma can jump 22 inches."</w:t>
      </w:r>
    </w:p>
    <w:p w14:paraId="611FBDB0" w14:textId="77777777" w:rsidR="0071638D" w:rsidRPr="0071638D" w:rsidRDefault="0071638D" w:rsidP="0071638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n-US"/>
        </w:rPr>
      </w:pPr>
      <w:r w:rsidRPr="0071638D">
        <w:rPr>
          <w:rFonts w:ascii="inherit" w:eastAsia="Times New Roman" w:hAnsi="inherit" w:cs="Times New Roman"/>
          <w:color w:val="333333"/>
          <w:sz w:val="36"/>
          <w:szCs w:val="36"/>
          <w:lang w:eastAsia="en-US"/>
        </w:rPr>
        <w:t>Grading</w:t>
      </w:r>
    </w:p>
    <w:p w14:paraId="19BCF9A2" w14:textId="77777777" w:rsidR="0071638D" w:rsidRPr="0071638D" w:rsidRDefault="0071638D" w:rsidP="007163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 w:rsidRPr="0071638D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US"/>
        </w:rPr>
        <w:t>Meets all Requirements:</w:t>
      </w:r>
      <w:r w:rsidRPr="0071638D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> 50% of your grade will be based on meeting the requirements.</w:t>
      </w:r>
    </w:p>
    <w:p w14:paraId="01C17686" w14:textId="77777777" w:rsidR="0071638D" w:rsidRPr="0071638D" w:rsidRDefault="0071638D" w:rsidP="007163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 w:rsidRPr="0071638D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US"/>
        </w:rPr>
        <w:t>Timely Submission:</w:t>
      </w:r>
      <w:r w:rsidRPr="0071638D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> 25% of your grade will be based on having a complete solution on time.</w:t>
      </w:r>
    </w:p>
    <w:p w14:paraId="75ECAEC5" w14:textId="77777777" w:rsidR="0071638D" w:rsidRPr="0071638D" w:rsidRDefault="0071638D" w:rsidP="007163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 w:rsidRPr="0071638D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US"/>
        </w:rPr>
        <w:t>Style:</w:t>
      </w:r>
      <w:r w:rsidRPr="0071638D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> 25% of your grade will be based on having legible, and well-designed code.</w:t>
      </w:r>
    </w:p>
    <w:p w14:paraId="13F9AF56" w14:textId="77777777" w:rsidR="0071638D" w:rsidRPr="0071638D" w:rsidRDefault="0071638D" w:rsidP="0071638D">
      <w:pPr>
        <w:shd w:val="clear" w:color="auto" w:fill="FFFFFF"/>
        <w:spacing w:after="150" w:line="240" w:lineRule="auto"/>
        <w:rPr>
          <w:rFonts w:ascii="Helvetica" w:hAnsi="Helvetica" w:cs="Times New Roman"/>
          <w:color w:val="4A4A4A"/>
          <w:sz w:val="24"/>
          <w:szCs w:val="24"/>
          <w:lang w:eastAsia="en-US"/>
        </w:rPr>
      </w:pPr>
      <w:r w:rsidRPr="0071638D">
        <w:rPr>
          <w:rFonts w:ascii="Helvetica" w:hAnsi="Helvetica" w:cs="Times New Roman"/>
          <w:color w:val="4A4A4A"/>
          <w:sz w:val="24"/>
          <w:szCs w:val="24"/>
          <w:lang w:eastAsia="en-US"/>
        </w:rPr>
        <w:t>Be sure to save your solution, and be prepared to share it with your Instructor or Mentor during your next class, or check-in.</w:t>
      </w:r>
    </w:p>
    <w:p w14:paraId="6CC832B5" w14:textId="77777777" w:rsidR="001D31DF" w:rsidRPr="0071638D" w:rsidRDefault="0071638D" w:rsidP="0071638D">
      <w:pPr>
        <w:shd w:val="clear" w:color="auto" w:fill="FFFFFF"/>
        <w:spacing w:line="240" w:lineRule="auto"/>
        <w:rPr>
          <w:rFonts w:ascii="Helvetica" w:hAnsi="Helvetica" w:cs="Times New Roman"/>
          <w:color w:val="4A4A4A"/>
          <w:sz w:val="24"/>
          <w:szCs w:val="24"/>
          <w:lang w:eastAsia="en-US"/>
        </w:rPr>
      </w:pPr>
      <w:r w:rsidRPr="0071638D">
        <w:rPr>
          <w:rFonts w:ascii="Helvetica" w:hAnsi="Helvetica" w:cs="Times New Roman"/>
          <w:b/>
          <w:bCs/>
          <w:color w:val="4A4A4A"/>
          <w:sz w:val="24"/>
          <w:szCs w:val="24"/>
          <w:lang w:eastAsia="en-US"/>
        </w:rPr>
        <w:t>Tip!</w:t>
      </w:r>
      <w:r w:rsidRPr="0071638D">
        <w:rPr>
          <w:rFonts w:ascii="Helvetica" w:hAnsi="Helvetica" w:cs="Times New Roman"/>
          <w:color w:val="4A4A4A"/>
          <w:sz w:val="24"/>
          <w:szCs w:val="24"/>
          <w:lang w:eastAsia="en-US"/>
        </w:rPr>
        <w:t> Your Instructor or Mentor may test your program with additional inputs, so be sure to test it thoroughly with different scenarios.</w:t>
      </w:r>
    </w:p>
    <w:sectPr w:rsidR="001D31DF" w:rsidRPr="0071638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A818C" w14:textId="77777777" w:rsidR="009A2BBD" w:rsidRDefault="009A2BBD">
      <w:r>
        <w:separator/>
      </w:r>
    </w:p>
    <w:p w14:paraId="1E88C482" w14:textId="77777777" w:rsidR="009A2BBD" w:rsidRDefault="009A2BBD"/>
  </w:endnote>
  <w:endnote w:type="continuationSeparator" w:id="0">
    <w:p w14:paraId="6CF00BF9" w14:textId="77777777" w:rsidR="009A2BBD" w:rsidRDefault="009A2BBD">
      <w:r>
        <w:continuationSeparator/>
      </w:r>
    </w:p>
    <w:p w14:paraId="50082EFD" w14:textId="77777777" w:rsidR="009A2BBD" w:rsidRDefault="009A2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299DC" w14:textId="77777777" w:rsidR="001D31DF" w:rsidRDefault="009A2B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3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AC57B" w14:textId="77777777" w:rsidR="009A2BBD" w:rsidRDefault="009A2BBD">
      <w:r>
        <w:separator/>
      </w:r>
    </w:p>
    <w:p w14:paraId="5AF6C91D" w14:textId="77777777" w:rsidR="009A2BBD" w:rsidRDefault="009A2BBD"/>
  </w:footnote>
  <w:footnote w:type="continuationSeparator" w:id="0">
    <w:p w14:paraId="12FAAF08" w14:textId="77777777" w:rsidR="009A2BBD" w:rsidRDefault="009A2BBD">
      <w:r>
        <w:continuationSeparator/>
      </w:r>
    </w:p>
    <w:p w14:paraId="36198ED0" w14:textId="77777777" w:rsidR="009A2BBD" w:rsidRDefault="009A2BB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C17D90"/>
    <w:multiLevelType w:val="multilevel"/>
    <w:tmpl w:val="AAAA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C4846"/>
    <w:multiLevelType w:val="multilevel"/>
    <w:tmpl w:val="DFC6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8D"/>
    <w:rsid w:val="001D31DF"/>
    <w:rsid w:val="002F58EF"/>
    <w:rsid w:val="00307FC9"/>
    <w:rsid w:val="00473493"/>
    <w:rsid w:val="0071638D"/>
    <w:rsid w:val="009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E783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638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33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dWord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235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Jones</dc:creator>
  <cp:keywords/>
  <dc:description/>
  <cp:lastModifiedBy>Diane Jones</cp:lastModifiedBy>
  <cp:revision>3</cp:revision>
  <dcterms:created xsi:type="dcterms:W3CDTF">2017-07-26T19:30:00Z</dcterms:created>
  <dcterms:modified xsi:type="dcterms:W3CDTF">2017-08-23T22:09:00Z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